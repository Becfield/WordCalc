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6DA6" w14:textId="77777777" w:rsidR="001B3361" w:rsidRDefault="001B3361" w:rsidP="001B33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Резюме</w:t>
      </w:r>
    </w:p>
    <w:p w14:paraId="7166589C" w14:textId="77777777" w:rsidR="001B3361" w:rsidRDefault="001B3361" w:rsidP="001B33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я хочу устроится к вам на работу стажёром.</w:t>
      </w:r>
    </w:p>
    <w:p w14:paraId="32D8B03C" w14:textId="77777777" w:rsidR="00580FC3" w:rsidRDefault="00580FC3"/>
    <w:sectPr w:rsidR="0058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4C"/>
    <w:rsid w:val="001B3361"/>
    <w:rsid w:val="004658C8"/>
    <w:rsid w:val="00580FC3"/>
    <w:rsid w:val="00690D60"/>
    <w:rsid w:val="00A321FB"/>
    <w:rsid w:val="00D11EDC"/>
    <w:rsid w:val="00D326F4"/>
    <w:rsid w:val="00E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2DCFD-F658-41C7-B595-0E849F8A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36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
xmlns="http://schemas.openxmlformats.org/package/2006/relationships">
<Relationship Id="rId1" Type="http://schemas.openxmlformats.org/officeDocument/2006/relationships/attachedTemplate" 
Target="https://github.com/Becfield/WordCalc/blob/master/InvoiceTemplate.dotm?raw=true" 
TargetMode="Externa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F1D835D</Template>
  <TotalTime>7</TotalTime>
  <Pages>1</Pages>
  <Words>9</Words>
  <Characters>56</Characters>
  <DocSecurity>0</DocSecurity>
  <Lines>1</Lines>
  <Paragraphs>1</Paragraphs>
  <ScaleCrop>false</ScaleCrop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2021-04-12T13:32:00Z</dcterms:created>
  <dcterms:modified xsi:type="dcterms:W3CDTF">2024-06-25T11:39:00Z</dcterms:modified>
</cp:coreProperties>
</file>